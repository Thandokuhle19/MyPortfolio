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720"/>
        <w:tblW w:w="102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464"/>
        <w:gridCol w:w="6338"/>
      </w:tblGrid>
      <w:tr w:rsidR="001B2ABD" w14:paraId="2CAF5E22" w14:textId="77777777" w:rsidTr="006B6B82">
        <w:trPr>
          <w:trHeight w:val="4320"/>
        </w:trPr>
        <w:tc>
          <w:tcPr>
            <w:tcW w:w="3406" w:type="dxa"/>
            <w:vAlign w:val="bottom"/>
          </w:tcPr>
          <w:p w14:paraId="503A657B" w14:textId="1928651A" w:rsidR="001B2ABD" w:rsidRDefault="0004344D" w:rsidP="00DC0505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DBB5AC8" wp14:editId="781AACD1">
                  <wp:extent cx="1868204" cy="2247900"/>
                  <wp:effectExtent l="114300" t="114300" r="132080" b="133350"/>
                  <wp:docPr id="256243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43704" name="Picture 25624370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613" cy="23121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chemeClr val="accent1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dxa"/>
          </w:tcPr>
          <w:p w14:paraId="6B53FAA5" w14:textId="77777777" w:rsidR="001B2ABD" w:rsidRDefault="001B2ABD" w:rsidP="00DC0505">
            <w:pPr>
              <w:tabs>
                <w:tab w:val="left" w:pos="990"/>
              </w:tabs>
            </w:pPr>
          </w:p>
        </w:tc>
        <w:tc>
          <w:tcPr>
            <w:tcW w:w="6338" w:type="dxa"/>
            <w:vAlign w:val="bottom"/>
          </w:tcPr>
          <w:p w14:paraId="0FC3796A" w14:textId="71A415CA" w:rsidR="001B2ABD" w:rsidRPr="00A21F6B" w:rsidRDefault="00A21F6B" w:rsidP="00DC0505">
            <w:pPr>
              <w:pStyle w:val="Title"/>
              <w:rPr>
                <w:sz w:val="48"/>
                <w:szCs w:val="48"/>
              </w:rPr>
            </w:pPr>
            <w:r w:rsidRPr="00A21F6B">
              <w:rPr>
                <w:sz w:val="48"/>
                <w:szCs w:val="48"/>
              </w:rPr>
              <w:t>THANDOKUHLE MANDONDO</w:t>
            </w:r>
          </w:p>
          <w:p w14:paraId="355BB1F3" w14:textId="7462DD8C" w:rsidR="00A21F6B" w:rsidRPr="00A21F6B" w:rsidRDefault="00A21F6B" w:rsidP="00DC0505"/>
          <w:p w14:paraId="59159985" w14:textId="288F2D97" w:rsidR="001B2ABD" w:rsidRPr="00A21F6B" w:rsidRDefault="00A21F6B" w:rsidP="00DC0505">
            <w:pPr>
              <w:pStyle w:val="Subtitle"/>
              <w:rPr>
                <w:u w:val="single"/>
              </w:rPr>
            </w:pPr>
            <w:r>
              <w:rPr>
                <w:spacing w:val="0"/>
                <w:w w:val="37"/>
                <w:u w:val="single"/>
              </w:rPr>
              <w:t xml:space="preserve">COMPUTER ENGINEERER </w:t>
            </w:r>
            <w:r w:rsidR="006B6B82">
              <w:rPr>
                <w:spacing w:val="0"/>
                <w:w w:val="37"/>
                <w:u w:val="single"/>
              </w:rPr>
              <w:t>GRADUATE</w:t>
            </w:r>
            <w:r>
              <w:rPr>
                <w:spacing w:val="0"/>
                <w:w w:val="37"/>
                <w:u w:val="single"/>
              </w:rPr>
              <w:t xml:space="preserve"> </w:t>
            </w:r>
            <w:r>
              <w:rPr>
                <w:spacing w:val="55"/>
                <w:w w:val="37"/>
                <w:u w:val="single"/>
              </w:rPr>
              <w:t xml:space="preserve"> </w:t>
            </w:r>
          </w:p>
        </w:tc>
      </w:tr>
      <w:tr w:rsidR="001B2ABD" w14:paraId="0B74A1B2" w14:textId="77777777" w:rsidTr="006B6B82">
        <w:trPr>
          <w:trHeight w:val="7334"/>
        </w:trPr>
        <w:tc>
          <w:tcPr>
            <w:tcW w:w="3406" w:type="dxa"/>
          </w:tcPr>
          <w:sdt>
            <w:sdtPr>
              <w:id w:val="-1711873194"/>
              <w:placeholder>
                <w:docPart w:val="61EED430854C4D759D829F82F99659BB"/>
              </w:placeholder>
              <w:temporary/>
              <w:showingPlcHdr/>
              <w15:appearance w15:val="hidden"/>
            </w:sdtPr>
            <w:sdtContent>
              <w:p w14:paraId="5EBAF785" w14:textId="77777777" w:rsidR="001B2ABD" w:rsidRDefault="00036450" w:rsidP="00DC0505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A7FF8D2" w14:textId="3133BF01" w:rsidR="00036450" w:rsidRDefault="00475F9F" w:rsidP="00DC0505">
            <w:r>
              <w:t xml:space="preserve">I graduated from CPUT with a Diploma in Engineering Technology in Computer. As an upcoming computer engineer, I am venturing into this dynamic industry, eager to learn and grow. My goal is to drive innovation and contribute to the tech industry's growth while continuously developing my skills and knowledge. I am committed to fostering a culture of learning and collaboration and aim to catalyze positive change in the tech community. </w:t>
            </w:r>
          </w:p>
          <w:p w14:paraId="191F0429" w14:textId="72D1B684" w:rsidR="004812FE" w:rsidRPr="00CB0055" w:rsidRDefault="004812FE" w:rsidP="004812FE">
            <w:pPr>
              <w:pStyle w:val="Heading3"/>
            </w:pPr>
            <w:r>
              <w:t>hobbies and int</w:t>
            </w:r>
            <w:r w:rsidR="00AF5508">
              <w:t>e</w:t>
            </w:r>
            <w:r>
              <w:t xml:space="preserve">rests </w:t>
            </w:r>
          </w:p>
          <w:p w14:paraId="69A5A0C2" w14:textId="7266C291" w:rsidR="00475F9F" w:rsidRDefault="00475F9F" w:rsidP="00475F9F">
            <w:r>
              <w:t>Music</w:t>
            </w:r>
          </w:p>
          <w:p w14:paraId="0BEEB1E3" w14:textId="714F20EF" w:rsidR="0027449E" w:rsidRDefault="0027449E" w:rsidP="00475F9F">
            <w:r>
              <w:t>Art</w:t>
            </w:r>
          </w:p>
          <w:p w14:paraId="385A264A" w14:textId="757BB0C8" w:rsidR="0027449E" w:rsidRDefault="0027449E" w:rsidP="00475F9F">
            <w:r>
              <w:t>Dance</w:t>
            </w:r>
          </w:p>
          <w:p w14:paraId="44E85B95" w14:textId="7C3955FC" w:rsidR="0027449E" w:rsidRDefault="0027449E" w:rsidP="00475F9F">
            <w:r>
              <w:t>Sports &amp; Fitness</w:t>
            </w:r>
          </w:p>
          <w:p w14:paraId="1ED2A32F" w14:textId="4E9146D9" w:rsidR="0027449E" w:rsidRDefault="0027449E" w:rsidP="00475F9F">
            <w:r>
              <w:t>Community Involvement</w:t>
            </w:r>
          </w:p>
          <w:sdt>
            <w:sdtPr>
              <w:id w:val="-1954003311"/>
              <w:placeholder>
                <w:docPart w:val="906A5AEDFB014399BDAEB69F3CD2F4E6"/>
              </w:placeholder>
              <w:temporary/>
              <w:showingPlcHdr/>
              <w15:appearance w15:val="hidden"/>
            </w:sdtPr>
            <w:sdtContent>
              <w:p w14:paraId="0A79633D" w14:textId="77777777" w:rsidR="00036450" w:rsidRPr="00CB0055" w:rsidRDefault="00CB0055" w:rsidP="00DC050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6562059E25248F88DC712099FFCC4D4"/>
              </w:placeholder>
              <w:temporary/>
              <w:showingPlcHdr/>
              <w15:appearance w15:val="hidden"/>
            </w:sdtPr>
            <w:sdtContent>
              <w:p w14:paraId="6DE0D18E" w14:textId="77777777" w:rsidR="004D3011" w:rsidRDefault="004D3011" w:rsidP="00DC0505">
                <w:r w:rsidRPr="004D3011">
                  <w:t>PHONE:</w:t>
                </w:r>
              </w:p>
            </w:sdtContent>
          </w:sdt>
          <w:p w14:paraId="11FCB491" w14:textId="3D2AC9E5" w:rsidR="004D3011" w:rsidRDefault="0027449E" w:rsidP="00DC0505">
            <w:r>
              <w:t xml:space="preserve">+27 </w:t>
            </w:r>
            <w:r w:rsidR="00A21F6B">
              <w:t>731921979</w:t>
            </w:r>
          </w:p>
          <w:p w14:paraId="29F01F2E" w14:textId="716C1D57" w:rsidR="00475F9F" w:rsidRDefault="00475F9F" w:rsidP="00DC0505">
            <w:r>
              <w:t>GitHub:</w:t>
            </w:r>
          </w:p>
          <w:p w14:paraId="52CD0653" w14:textId="76878674" w:rsidR="00475F9F" w:rsidRDefault="00475F9F" w:rsidP="00DC0505">
            <w:hyperlink r:id="rId8" w:history="1">
              <w:r w:rsidRPr="00475F9F">
                <w:rPr>
                  <w:rStyle w:val="Hyperlink"/>
                </w:rPr>
                <w:t>Thandokuhle19 (github.com)</w:t>
              </w:r>
            </w:hyperlink>
          </w:p>
          <w:p w14:paraId="26A7D00E" w14:textId="7A01F2A0" w:rsidR="004D3011" w:rsidRDefault="00A21F6B" w:rsidP="00DC0505">
            <w:r>
              <w:t>LINKEDIN:</w:t>
            </w:r>
          </w:p>
          <w:p w14:paraId="69332FB9" w14:textId="6DC6C05F" w:rsidR="00475F9F" w:rsidRPr="00475F9F" w:rsidRDefault="00475F9F" w:rsidP="00DC0505">
            <w:pPr>
              <w:rPr>
                <w:rFonts w:ascii="Poppins Light" w:hAnsi="Poppins Light" w:cs="Poppins Light"/>
                <w:color w:val="B85A22" w:themeColor="accent2" w:themeShade="BF"/>
                <w:szCs w:val="18"/>
                <w:u w:val="single"/>
                <w:lang w:val="pl-PL"/>
              </w:rPr>
            </w:pPr>
            <w:hyperlink r:id="rId9" w:history="1">
              <w:r w:rsidRPr="003E717D">
                <w:rPr>
                  <w:rStyle w:val="Hyperlink"/>
                  <w:rFonts w:ascii="Poppins Light" w:hAnsi="Poppins Light" w:cs="Poppins Light"/>
                  <w:szCs w:val="18"/>
                  <w:lang w:val="pl-PL"/>
                </w:rPr>
                <w:t>https://www.linkedin.com/in/thandokuhle-mandondo-06a640249?utm_source=share&amp;utm_campaign=share_via&amp;utm_content=profile&amp;utm_medium=ios_app</w:t>
              </w:r>
            </w:hyperlink>
          </w:p>
          <w:sdt>
            <w:sdtPr>
              <w:id w:val="-240260293"/>
              <w:placeholder>
                <w:docPart w:val="508E28A9AD484781AC060CD67E4DF23D"/>
              </w:placeholder>
              <w:temporary/>
              <w:showingPlcHdr/>
              <w15:appearance w15:val="hidden"/>
            </w:sdtPr>
            <w:sdtContent>
              <w:p w14:paraId="1424C38F" w14:textId="77777777" w:rsidR="004D3011" w:rsidRDefault="004D3011" w:rsidP="00DC0505">
                <w:r w:rsidRPr="004D3011">
                  <w:t>EMAIL:</w:t>
                </w:r>
              </w:p>
            </w:sdtContent>
          </w:sdt>
          <w:p w14:paraId="6EAB4F4F" w14:textId="335BADCC" w:rsidR="00963C3B" w:rsidRDefault="00000000" w:rsidP="00DC0505">
            <w:hyperlink r:id="rId10" w:history="1">
              <w:r w:rsidR="00874DE5" w:rsidRPr="005F50C4">
                <w:rPr>
                  <w:rStyle w:val="Hyperlink"/>
                </w:rPr>
                <w:t>thandomandondo1909@gmail.com</w:t>
              </w:r>
            </w:hyperlink>
          </w:p>
          <w:p w14:paraId="568F6018" w14:textId="195A3761" w:rsidR="00963C3B" w:rsidRDefault="00963C3B" w:rsidP="00DC0505">
            <w:r>
              <w:t>HOME ADDRESS:</w:t>
            </w:r>
          </w:p>
          <w:p w14:paraId="4B9CBF49" w14:textId="5026B5DC" w:rsidR="004812FE" w:rsidRDefault="00963C3B" w:rsidP="00DC0505">
            <w:r>
              <w:lastRenderedPageBreak/>
              <w:t>11 Nelson Avenue, Cambridge, East London</w:t>
            </w:r>
            <w:r w:rsidR="00DC0505">
              <w:t>, 5247</w:t>
            </w:r>
          </w:p>
          <w:p w14:paraId="2D34ABB1" w14:textId="781B97DA" w:rsidR="004812FE" w:rsidRDefault="004812FE" w:rsidP="004812FE">
            <w:pPr>
              <w:pStyle w:val="Heading3"/>
            </w:pPr>
            <w:r>
              <w:t>rEFERENCES</w:t>
            </w:r>
          </w:p>
          <w:p w14:paraId="51D98865" w14:textId="65A8CEDD" w:rsidR="001A4681" w:rsidRPr="001A4681" w:rsidRDefault="001A4681" w:rsidP="001A4681">
            <w:proofErr w:type="spellStart"/>
            <w:r>
              <w:t>Mohlomi</w:t>
            </w:r>
            <w:proofErr w:type="spellEnd"/>
            <w:r w:rsidR="00475F9F">
              <w:t xml:space="preserve"> </w:t>
            </w:r>
            <w:proofErr w:type="gramStart"/>
            <w:r>
              <w:t>Makhetha(</w:t>
            </w:r>
            <w:proofErr w:type="gramEnd"/>
            <w:r w:rsidR="0004344D">
              <w:t xml:space="preserve">Software Development and digital Networking </w:t>
            </w:r>
            <w:r>
              <w:t>Tutor):0737408737 Sibongakonke Ngobese(</w:t>
            </w:r>
            <w:r w:rsidR="0004344D">
              <w:t>Mathematicians Tutor</w:t>
            </w:r>
            <w:r>
              <w:t>):0643951462</w:t>
            </w:r>
          </w:p>
        </w:tc>
        <w:tc>
          <w:tcPr>
            <w:tcW w:w="464" w:type="dxa"/>
          </w:tcPr>
          <w:p w14:paraId="21525CE4" w14:textId="77777777" w:rsidR="001B2ABD" w:rsidRDefault="001B2ABD" w:rsidP="00DC0505">
            <w:pPr>
              <w:tabs>
                <w:tab w:val="left" w:pos="990"/>
              </w:tabs>
            </w:pPr>
          </w:p>
        </w:tc>
        <w:tc>
          <w:tcPr>
            <w:tcW w:w="6338" w:type="dxa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277E5E34C8A641C4AD3D098BDEB50E11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6FC25444" w14:textId="77777777" w:rsidR="001B2ABD" w:rsidRDefault="00E25A26" w:rsidP="00DC0505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96A12B" w14:textId="77777777" w:rsidR="0084194D" w:rsidRPr="00B359E4" w:rsidRDefault="0084194D" w:rsidP="0084194D">
            <w:pPr>
              <w:pStyle w:val="Heading4"/>
            </w:pPr>
            <w:r>
              <w:t>Cape Peninsula University of Technology</w:t>
            </w:r>
          </w:p>
          <w:p w14:paraId="05B1B32F" w14:textId="3D7111BC" w:rsidR="0084194D" w:rsidRPr="003C5493" w:rsidRDefault="0084194D" w:rsidP="0084194D">
            <w:pPr>
              <w:pStyle w:val="Date"/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 xml:space="preserve">2021 - </w:t>
            </w:r>
            <w:r w:rsidR="000F2B87">
              <w:rPr>
                <w:sz w:val="16"/>
                <w:szCs w:val="16"/>
              </w:rPr>
              <w:t>2023</w:t>
            </w:r>
          </w:p>
          <w:p w14:paraId="733264EE" w14:textId="2EDED580" w:rsidR="0084194D" w:rsidRDefault="003C5493" w:rsidP="0084194D">
            <w:r w:rsidRPr="003C5493">
              <w:rPr>
                <w:sz w:val="16"/>
                <w:szCs w:val="16"/>
              </w:rPr>
              <w:t>I maintained</w:t>
            </w:r>
            <w:r w:rsidR="0084194D" w:rsidRPr="003C5493">
              <w:rPr>
                <w:sz w:val="16"/>
                <w:szCs w:val="16"/>
              </w:rPr>
              <w:t xml:space="preserve"> 72% in Engineering Physics 1 and 70% in Electrical Engineering. </w:t>
            </w:r>
            <w:r w:rsidRPr="003C5493">
              <w:rPr>
                <w:sz w:val="16"/>
                <w:szCs w:val="16"/>
              </w:rPr>
              <w:t>I passed</w:t>
            </w:r>
            <w:r w:rsidR="0084194D" w:rsidRPr="003C5493">
              <w:rPr>
                <w:sz w:val="16"/>
                <w:szCs w:val="16"/>
              </w:rPr>
              <w:t xml:space="preserve"> all my labs from </w:t>
            </w:r>
            <w:r w:rsidR="00AF5508" w:rsidRPr="003C5493">
              <w:rPr>
                <w:sz w:val="16"/>
                <w:szCs w:val="16"/>
              </w:rPr>
              <w:t xml:space="preserve">the </w:t>
            </w:r>
            <w:r w:rsidR="0084194D" w:rsidRPr="003C5493">
              <w:rPr>
                <w:sz w:val="16"/>
                <w:szCs w:val="16"/>
              </w:rPr>
              <w:t>first year and received a certificate. I received a CISCO certificate.</w:t>
            </w:r>
            <w:r w:rsidR="0084194D">
              <w:t xml:space="preserve"> </w:t>
            </w:r>
          </w:p>
          <w:p w14:paraId="75EDA317" w14:textId="77777777" w:rsidR="0084194D" w:rsidRDefault="0084194D" w:rsidP="00DC0505">
            <w:pPr>
              <w:pStyle w:val="Heading4"/>
            </w:pPr>
          </w:p>
          <w:p w14:paraId="0D27B2D0" w14:textId="6F56F478" w:rsidR="00036450" w:rsidRPr="00036450" w:rsidRDefault="00F97ECF" w:rsidP="00DC0505">
            <w:pPr>
              <w:pStyle w:val="Heading4"/>
            </w:pPr>
            <w:r>
              <w:t>Cambridge High School</w:t>
            </w:r>
          </w:p>
          <w:p w14:paraId="47037DA6" w14:textId="45FAACE0" w:rsidR="00036450" w:rsidRPr="003C5493" w:rsidRDefault="00F97ECF" w:rsidP="00DC0505">
            <w:pPr>
              <w:pStyle w:val="Date"/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2016(Grade 8)</w:t>
            </w:r>
            <w:r w:rsidR="00036450" w:rsidRPr="003C5493">
              <w:rPr>
                <w:sz w:val="16"/>
                <w:szCs w:val="16"/>
              </w:rPr>
              <w:t xml:space="preserve"> </w:t>
            </w:r>
            <w:r w:rsidRPr="003C5493">
              <w:rPr>
                <w:sz w:val="16"/>
                <w:szCs w:val="16"/>
              </w:rPr>
              <w:t>–</w:t>
            </w:r>
            <w:r w:rsidR="00036450" w:rsidRPr="003C5493">
              <w:rPr>
                <w:sz w:val="16"/>
                <w:szCs w:val="16"/>
              </w:rPr>
              <w:t xml:space="preserve"> </w:t>
            </w:r>
            <w:r w:rsidRPr="003C5493">
              <w:rPr>
                <w:sz w:val="16"/>
                <w:szCs w:val="16"/>
              </w:rPr>
              <w:t>2020(Grade 12</w:t>
            </w:r>
            <w:r w:rsidR="0084194D" w:rsidRPr="003C5493">
              <w:rPr>
                <w:sz w:val="16"/>
                <w:szCs w:val="16"/>
              </w:rPr>
              <w:t>, Bachelor pass</w:t>
            </w:r>
            <w:r w:rsidRPr="003C5493">
              <w:rPr>
                <w:sz w:val="16"/>
                <w:szCs w:val="16"/>
              </w:rPr>
              <w:t>)</w:t>
            </w:r>
          </w:p>
          <w:p w14:paraId="675D705C" w14:textId="0EF1F1B0" w:rsidR="0084194D" w:rsidRDefault="00F97ECF" w:rsidP="00DC0505">
            <w:r w:rsidRPr="003C5493">
              <w:rPr>
                <w:sz w:val="16"/>
                <w:szCs w:val="16"/>
              </w:rPr>
              <w:t>In 2018, I was the vice-captain of the under16B netball team</w:t>
            </w:r>
            <w:r w:rsidR="00DE0405" w:rsidRPr="003C5493">
              <w:rPr>
                <w:sz w:val="16"/>
                <w:szCs w:val="16"/>
              </w:rPr>
              <w:t xml:space="preserve">, I was also part of the Cambridge High School choir that participated in the World Choir Games, </w:t>
            </w:r>
            <w:r w:rsidR="00AF5508" w:rsidRPr="003C5493">
              <w:rPr>
                <w:sz w:val="16"/>
                <w:szCs w:val="16"/>
              </w:rPr>
              <w:t>which</w:t>
            </w:r>
            <w:r w:rsidR="00DE0405" w:rsidRPr="003C5493">
              <w:rPr>
                <w:sz w:val="16"/>
                <w:szCs w:val="16"/>
              </w:rPr>
              <w:t xml:space="preserve"> ranked number two </w:t>
            </w:r>
            <w:r w:rsidR="001E2984" w:rsidRPr="003C5493">
              <w:rPr>
                <w:sz w:val="16"/>
                <w:szCs w:val="16"/>
              </w:rPr>
              <w:t>inter</w:t>
            </w:r>
            <w:r w:rsidR="00DE0405" w:rsidRPr="003C5493">
              <w:rPr>
                <w:sz w:val="16"/>
                <w:szCs w:val="16"/>
              </w:rPr>
              <w:t>nationally, in our category</w:t>
            </w:r>
            <w:r w:rsidRPr="003C5493">
              <w:rPr>
                <w:sz w:val="16"/>
                <w:szCs w:val="16"/>
              </w:rPr>
              <w:t xml:space="preserve">. In 2019, I was the head of the Cambridge High School Dance </w:t>
            </w:r>
            <w:r w:rsidR="00AF5508" w:rsidRPr="003C5493">
              <w:rPr>
                <w:sz w:val="16"/>
                <w:szCs w:val="16"/>
              </w:rPr>
              <w:t>Committee</w:t>
            </w:r>
            <w:r w:rsidRPr="003C5493">
              <w:rPr>
                <w:sz w:val="16"/>
                <w:szCs w:val="16"/>
              </w:rPr>
              <w:t xml:space="preserve">. In 2020, I was the </w:t>
            </w:r>
            <w:r w:rsidR="00AF5508" w:rsidRPr="003C5493">
              <w:rPr>
                <w:sz w:val="16"/>
                <w:szCs w:val="16"/>
              </w:rPr>
              <w:t>Deputy</w:t>
            </w:r>
            <w:r w:rsidRPr="003C5493">
              <w:rPr>
                <w:sz w:val="16"/>
                <w:szCs w:val="16"/>
              </w:rPr>
              <w:t xml:space="preserve"> Head of the Cambridge High School choir</w:t>
            </w:r>
            <w:r w:rsidR="009B150A" w:rsidRPr="003C5493">
              <w:rPr>
                <w:sz w:val="16"/>
                <w:szCs w:val="16"/>
              </w:rPr>
              <w:t xml:space="preserve">, </w:t>
            </w:r>
            <w:r w:rsidR="00AF5508" w:rsidRPr="003C5493">
              <w:rPr>
                <w:sz w:val="16"/>
                <w:szCs w:val="16"/>
              </w:rPr>
              <w:t xml:space="preserve">a Prefect, and </w:t>
            </w:r>
            <w:r w:rsidR="00B22AC0" w:rsidRPr="003C5493">
              <w:rPr>
                <w:sz w:val="16"/>
                <w:szCs w:val="16"/>
              </w:rPr>
              <w:t xml:space="preserve">head of Dance in the </w:t>
            </w:r>
            <w:proofErr w:type="spellStart"/>
            <w:r w:rsidR="00B22AC0" w:rsidRPr="003C5493">
              <w:rPr>
                <w:sz w:val="16"/>
                <w:szCs w:val="16"/>
              </w:rPr>
              <w:t>Kamvelihle</w:t>
            </w:r>
            <w:proofErr w:type="spellEnd"/>
            <w:r w:rsidR="00B22AC0" w:rsidRPr="003C5493">
              <w:rPr>
                <w:sz w:val="16"/>
                <w:szCs w:val="16"/>
              </w:rPr>
              <w:t xml:space="preserve"> Cultural Society. </w:t>
            </w:r>
            <w:r w:rsidR="00DE0405" w:rsidRPr="003C5493">
              <w:rPr>
                <w:sz w:val="16"/>
                <w:szCs w:val="16"/>
              </w:rPr>
              <w:t xml:space="preserve">I was elected in the World of Dance as one of the best dancers in my category and I represented the school provisionally and </w:t>
            </w:r>
            <w:r w:rsidR="00874DE5" w:rsidRPr="003C5493">
              <w:rPr>
                <w:sz w:val="16"/>
                <w:szCs w:val="16"/>
              </w:rPr>
              <w:t>nationally</w:t>
            </w:r>
            <w:r w:rsidR="00EA46A0">
              <w:t>.</w:t>
            </w:r>
            <w:r w:rsidR="00B22AC0">
              <w:t xml:space="preserve"> </w:t>
            </w:r>
          </w:p>
          <w:p w14:paraId="404C0FAC" w14:textId="66C8CDAD" w:rsidR="0084194D" w:rsidRDefault="0027449E" w:rsidP="0084194D">
            <w:pPr>
              <w:pStyle w:val="Heading2"/>
            </w:pPr>
            <w:r>
              <w:t xml:space="preserve">sOFT </w:t>
            </w:r>
            <w:r w:rsidR="0084194D">
              <w:t>SKILLS</w:t>
            </w:r>
          </w:p>
          <w:p w14:paraId="410209CF" w14:textId="77777777" w:rsidR="0084194D" w:rsidRPr="003C5493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Good leadership</w:t>
            </w:r>
          </w:p>
          <w:p w14:paraId="68DDAA78" w14:textId="77777777" w:rsidR="0084194D" w:rsidRPr="003C5493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A good communicator</w:t>
            </w:r>
          </w:p>
          <w:p w14:paraId="1AE1A29A" w14:textId="77777777" w:rsidR="0084194D" w:rsidRPr="003C5493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A hard worker</w:t>
            </w:r>
          </w:p>
          <w:p w14:paraId="5D279BBA" w14:textId="77777777" w:rsidR="0084194D" w:rsidRPr="003C5493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An active listener</w:t>
            </w:r>
          </w:p>
          <w:p w14:paraId="538E07BC" w14:textId="77777777" w:rsidR="0084194D" w:rsidRPr="003C5493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 xml:space="preserve">Emotionally intelligent </w:t>
            </w:r>
          </w:p>
          <w:p w14:paraId="0ACB96FC" w14:textId="36AD4E84" w:rsidR="0084194D" w:rsidRPr="003C5493" w:rsidRDefault="0027449E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Adaptability</w:t>
            </w:r>
          </w:p>
          <w:p w14:paraId="3F6BF34D" w14:textId="77777777" w:rsidR="0084194D" w:rsidRDefault="0084194D" w:rsidP="0084194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C5493">
              <w:rPr>
                <w:sz w:val="16"/>
                <w:szCs w:val="16"/>
              </w:rPr>
              <w:t>Problem-solving</w:t>
            </w:r>
          </w:p>
          <w:p w14:paraId="5D2FDF79" w14:textId="77777777" w:rsidR="0027449E" w:rsidRDefault="0027449E" w:rsidP="0027449E">
            <w:pPr>
              <w:rPr>
                <w:sz w:val="16"/>
                <w:szCs w:val="16"/>
              </w:rPr>
            </w:pPr>
          </w:p>
          <w:p w14:paraId="5094F80E" w14:textId="537AC65E" w:rsidR="0027449E" w:rsidRDefault="0027449E" w:rsidP="0027449E">
            <w:pPr>
              <w:pStyle w:val="Heading2"/>
            </w:pPr>
            <w:r>
              <w:t>TECHNICAL</w:t>
            </w:r>
            <w:r>
              <w:t xml:space="preserve"> </w:t>
            </w:r>
            <w:r>
              <w:t>PROFICIENCIES</w:t>
            </w:r>
          </w:p>
          <w:p w14:paraId="47D718E2" w14:textId="77777777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CISCO</w:t>
            </w:r>
          </w:p>
          <w:p w14:paraId="7DFD0095" w14:textId="0FEDCB73" w:rsidR="0027449E" w:rsidRPr="003C5493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CISCO Packet Tracer</w:t>
            </w:r>
          </w:p>
          <w:p w14:paraId="438E5A76" w14:textId="0543A5EB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  <w:p w14:paraId="4852AD94" w14:textId="2ECD25CD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C-Language,</w:t>
            </w:r>
          </w:p>
          <w:p w14:paraId="3EB4347A" w14:textId="0F8DB7AF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Micro-Python on ESP32,</w:t>
            </w:r>
          </w:p>
          <w:p w14:paraId="1E61B0AA" w14:textId="12872DAE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Python,</w:t>
            </w:r>
          </w:p>
          <w:p w14:paraId="5FA78B4B" w14:textId="4FECA169" w:rsidR="0027449E" w:rsidRDefault="0027449E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HTML, CSS and JavaScript</w:t>
            </w:r>
          </w:p>
          <w:p w14:paraId="753F44BD" w14:textId="40591CD1" w:rsidR="0004344D" w:rsidRPr="0027449E" w:rsidRDefault="0004344D" w:rsidP="0027449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Lab Technician Training</w:t>
            </w:r>
          </w:p>
          <w:p w14:paraId="32E5A6F0" w14:textId="60F7EE8C" w:rsidR="003C5493" w:rsidRDefault="003C5493" w:rsidP="003C5493">
            <w:pPr>
              <w:pStyle w:val="Heading2"/>
            </w:pPr>
            <w:r>
              <w:t>work experience</w:t>
            </w:r>
          </w:p>
          <w:p w14:paraId="2423D66A" w14:textId="6B462890" w:rsidR="00EF06FB" w:rsidRPr="00EF06FB" w:rsidRDefault="00EF06FB" w:rsidP="00EF06F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CAPACITI: Ardagh Graduate Accelerator </w:t>
            </w:r>
            <w:proofErr w:type="gramStart"/>
            <w:r>
              <w:rPr>
                <w:sz w:val="16"/>
                <w:szCs w:val="16"/>
                <w:u w:val="single"/>
              </w:rPr>
              <w:t>Program</w:t>
            </w:r>
            <w:r w:rsidRPr="0027449E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March</w:t>
            </w:r>
            <w:r w:rsidRPr="0027449E">
              <w:rPr>
                <w:sz w:val="16"/>
                <w:szCs w:val="16"/>
              </w:rPr>
              <w:t xml:space="preserve"> 202</w:t>
            </w:r>
            <w:r>
              <w:rPr>
                <w:sz w:val="16"/>
                <w:szCs w:val="16"/>
              </w:rPr>
              <w:t>4</w:t>
            </w:r>
            <w:r w:rsidRPr="0027449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Present</w:t>
            </w:r>
            <w:r w:rsidRPr="0027449E">
              <w:rPr>
                <w:sz w:val="16"/>
                <w:szCs w:val="16"/>
              </w:rPr>
              <w:t>)</w:t>
            </w:r>
          </w:p>
          <w:p w14:paraId="476DE74B" w14:textId="4282848C" w:rsidR="0027449E" w:rsidRPr="00EF06FB" w:rsidRDefault="0027449E" w:rsidP="0027449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proofErr w:type="gramStart"/>
            <w:r w:rsidRPr="0027449E">
              <w:rPr>
                <w:sz w:val="16"/>
                <w:szCs w:val="16"/>
                <w:u w:val="single"/>
              </w:rPr>
              <w:t xml:space="preserve">CPUT </w:t>
            </w:r>
            <w:r w:rsidRPr="0027449E">
              <w:rPr>
                <w:sz w:val="16"/>
                <w:szCs w:val="16"/>
                <w:u w:val="single"/>
              </w:rPr>
              <w:t>:</w:t>
            </w:r>
            <w:proofErr w:type="gramEnd"/>
            <w:r w:rsidRPr="0027449E">
              <w:rPr>
                <w:sz w:val="16"/>
                <w:szCs w:val="16"/>
                <w:u w:val="single"/>
              </w:rPr>
              <w:t xml:space="preserve"> </w:t>
            </w:r>
            <w:r w:rsidRPr="0027449E">
              <w:rPr>
                <w:sz w:val="16"/>
                <w:szCs w:val="16"/>
                <w:u w:val="single"/>
              </w:rPr>
              <w:t>Trainee Technician Department of Electrical &amp; Computer</w:t>
            </w:r>
            <w:r w:rsidRPr="0027449E">
              <w:rPr>
                <w:sz w:val="16"/>
                <w:szCs w:val="16"/>
              </w:rPr>
              <w:t>(September 2023-December 2023)</w:t>
            </w:r>
          </w:p>
          <w:p w14:paraId="2061D743" w14:textId="65738BE0" w:rsidR="00EF06FB" w:rsidRPr="00EF06FB" w:rsidRDefault="00EF06FB" w:rsidP="00EF06F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lastRenderedPageBreak/>
              <w:t>DC Events:</w:t>
            </w:r>
            <w:r w:rsidRPr="0027449E">
              <w:rPr>
                <w:sz w:val="16"/>
                <w:szCs w:val="16"/>
                <w:u w:val="single"/>
              </w:rPr>
              <w:t xml:space="preserve"> </w:t>
            </w:r>
            <w:proofErr w:type="gramStart"/>
            <w:r>
              <w:rPr>
                <w:sz w:val="16"/>
                <w:szCs w:val="16"/>
                <w:u w:val="single"/>
              </w:rPr>
              <w:t>Waitress</w:t>
            </w:r>
            <w:r w:rsidRPr="0027449E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October</w:t>
            </w:r>
            <w:r w:rsidRPr="0027449E">
              <w:rPr>
                <w:sz w:val="16"/>
                <w:szCs w:val="16"/>
              </w:rPr>
              <w:t xml:space="preserve"> 2023-December 2023)</w:t>
            </w:r>
          </w:p>
          <w:p w14:paraId="3FC8C67A" w14:textId="77777777" w:rsidR="00EF06FB" w:rsidRDefault="00EF06FB" w:rsidP="00EF06FB">
            <w:pPr>
              <w:pStyle w:val="Heading2"/>
            </w:pPr>
            <w:r>
              <w:t>Volunteer experience</w:t>
            </w:r>
          </w:p>
          <w:p w14:paraId="61B8F155" w14:textId="54D65D2D" w:rsidR="00F377A9" w:rsidRPr="00EF06FB" w:rsidRDefault="00F377A9" w:rsidP="00F377A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Breath for Life</w:t>
            </w:r>
            <w:r>
              <w:rPr>
                <w:sz w:val="16"/>
                <w:szCs w:val="16"/>
                <w:u w:val="single"/>
              </w:rPr>
              <w:t xml:space="preserve">: </w:t>
            </w:r>
            <w:r>
              <w:rPr>
                <w:sz w:val="16"/>
                <w:szCs w:val="16"/>
                <w:u w:val="single"/>
              </w:rPr>
              <w:t xml:space="preserve">Children’s Home </w:t>
            </w:r>
            <w:proofErr w:type="gramStart"/>
            <w:r>
              <w:rPr>
                <w:sz w:val="16"/>
                <w:szCs w:val="16"/>
                <w:u w:val="single"/>
              </w:rPr>
              <w:t>Volunteer</w:t>
            </w:r>
            <w:r w:rsidRPr="0027449E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June 2017</w:t>
            </w:r>
            <w:r w:rsidRPr="0027449E">
              <w:rPr>
                <w:sz w:val="16"/>
                <w:szCs w:val="16"/>
              </w:rPr>
              <w:t>)</w:t>
            </w:r>
          </w:p>
          <w:p w14:paraId="0F0F2C90" w14:textId="74404FE4" w:rsidR="00F377A9" w:rsidRPr="00EF06FB" w:rsidRDefault="00F377A9" w:rsidP="00F377A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Phakamani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Soup </w:t>
            </w:r>
            <w:proofErr w:type="gramStart"/>
            <w:r>
              <w:rPr>
                <w:sz w:val="16"/>
                <w:szCs w:val="16"/>
                <w:u w:val="single"/>
              </w:rPr>
              <w:t>Kitchen</w:t>
            </w:r>
            <w:r w:rsidRPr="0027449E">
              <w:rPr>
                <w:sz w:val="16"/>
                <w:szCs w:val="16"/>
                <w:u w:val="single"/>
              </w:rPr>
              <w:t xml:space="preserve"> :</w:t>
            </w:r>
            <w:proofErr w:type="gramEnd"/>
            <w:r w:rsidRPr="0027449E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>Soup Kitchen Volunteer</w:t>
            </w:r>
            <w:r w:rsidRPr="0027449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September 2019</w:t>
            </w:r>
            <w:r w:rsidRPr="0027449E">
              <w:rPr>
                <w:sz w:val="16"/>
                <w:szCs w:val="16"/>
              </w:rPr>
              <w:t>)</w:t>
            </w:r>
          </w:p>
          <w:p w14:paraId="0C498E64" w14:textId="6167F4CC" w:rsidR="00EF06FB" w:rsidRDefault="00EF06FB" w:rsidP="00EF06FB">
            <w:pPr>
              <w:pStyle w:val="Heading2"/>
            </w:pPr>
            <w:r>
              <w:t>Achievements and key</w:t>
            </w:r>
            <w:r>
              <w:t xml:space="preserve"> </w:t>
            </w:r>
            <w:r>
              <w:t>projects</w:t>
            </w:r>
          </w:p>
          <w:p w14:paraId="7CE858D5" w14:textId="2A2AFDB3" w:rsidR="00EF06FB" w:rsidRPr="00EF06FB" w:rsidRDefault="00EF06FB" w:rsidP="00EF06F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World Choir Games: Cambridge High School Choir: </w:t>
            </w:r>
            <w:r w:rsidRPr="00EF06FB">
              <w:rPr>
                <w:sz w:val="16"/>
                <w:szCs w:val="16"/>
              </w:rPr>
              <w:t>Achieved second Place at the World Choir Games through dedicated rehearsals and Performances</w:t>
            </w:r>
          </w:p>
          <w:p w14:paraId="78A4E0A8" w14:textId="3930D5C3" w:rsidR="00EF06FB" w:rsidRPr="00EF06FB" w:rsidRDefault="00EF06FB" w:rsidP="00EF06F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CITY of Cape Town Hackathon: </w:t>
            </w:r>
            <w:r>
              <w:rPr>
                <w:sz w:val="16"/>
                <w:szCs w:val="16"/>
              </w:rPr>
              <w:t>Achieved Second Place</w:t>
            </w:r>
          </w:p>
          <w:p w14:paraId="4B2C555C" w14:textId="2280E45D" w:rsidR="00F377A9" w:rsidRPr="00F377A9" w:rsidRDefault="00EF06FB" w:rsidP="00F377A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Ayoba Business </w:t>
            </w:r>
            <w:proofErr w:type="spellStart"/>
            <w:r>
              <w:rPr>
                <w:sz w:val="16"/>
                <w:szCs w:val="16"/>
                <w:u w:val="single"/>
              </w:rPr>
              <w:t>ChatApp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API Hackathon: </w:t>
            </w:r>
            <w:r>
              <w:rPr>
                <w:sz w:val="16"/>
                <w:szCs w:val="16"/>
              </w:rPr>
              <w:t xml:space="preserve">Top 12 team for developing and enhancing the Ayoba Business </w:t>
            </w:r>
            <w:proofErr w:type="spellStart"/>
            <w:r>
              <w:rPr>
                <w:sz w:val="16"/>
                <w:szCs w:val="16"/>
              </w:rPr>
              <w:t>ChatAp</w:t>
            </w:r>
            <w:proofErr w:type="spellEnd"/>
            <w:r>
              <w:rPr>
                <w:sz w:val="16"/>
                <w:szCs w:val="16"/>
              </w:rPr>
              <w:t xml:space="preserve"> and Top 3 in Cape Town</w:t>
            </w:r>
          </w:p>
          <w:p w14:paraId="0F6ABF73" w14:textId="6B12DF0E" w:rsidR="00F377A9" w:rsidRDefault="00F377A9" w:rsidP="00F377A9">
            <w:pPr>
              <w:pStyle w:val="Heading2"/>
            </w:pPr>
            <w:r>
              <w:t>REFERENCES</w:t>
            </w:r>
          </w:p>
          <w:p w14:paraId="2754BF6F" w14:textId="55BBF2EA" w:rsidR="00F377A9" w:rsidRDefault="00F377A9" w:rsidP="00F377A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Crozier – At CAPACITI (bianca.crozier@capaciti.org.za)</w:t>
            </w:r>
          </w:p>
          <w:p w14:paraId="0D3F65F6" w14:textId="4DE62C38" w:rsidR="00F377A9" w:rsidRDefault="0004344D" w:rsidP="00F377A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Kalimullah Mohamed – At CPUT (+27 724176567)</w:t>
            </w:r>
          </w:p>
          <w:p w14:paraId="1440A79C" w14:textId="56D590EC" w:rsidR="00F377A9" w:rsidRPr="0004344D" w:rsidRDefault="0004344D" w:rsidP="00F377A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Darren Cupido – At DC Events (+27 822006828)</w:t>
            </w:r>
          </w:p>
          <w:p w14:paraId="78DCDA6D" w14:textId="77777777" w:rsidR="00EF06FB" w:rsidRPr="00EF06FB" w:rsidRDefault="00EF06FB" w:rsidP="00EF06FB">
            <w:pPr>
              <w:rPr>
                <w:b/>
                <w:bCs/>
                <w:sz w:val="16"/>
                <w:szCs w:val="16"/>
              </w:rPr>
            </w:pPr>
          </w:p>
          <w:p w14:paraId="5257C02F" w14:textId="256943BC" w:rsidR="0035721A" w:rsidRPr="00252335" w:rsidRDefault="0035721A" w:rsidP="006B6B82">
            <w:pPr>
              <w:rPr>
                <w:sz w:val="16"/>
                <w:szCs w:val="16"/>
              </w:rPr>
            </w:pPr>
          </w:p>
        </w:tc>
      </w:tr>
    </w:tbl>
    <w:p w14:paraId="146BDC3E" w14:textId="77777777" w:rsidR="00F0127D" w:rsidRDefault="00F0127D" w:rsidP="000C45FF">
      <w:pPr>
        <w:tabs>
          <w:tab w:val="left" w:pos="990"/>
        </w:tabs>
      </w:pPr>
    </w:p>
    <w:sectPr w:rsidR="00F0127D" w:rsidSect="00056E3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8DF04" w14:textId="77777777" w:rsidR="006F57E5" w:rsidRDefault="006F57E5" w:rsidP="000C45FF">
      <w:r>
        <w:separator/>
      </w:r>
    </w:p>
  </w:endnote>
  <w:endnote w:type="continuationSeparator" w:id="0">
    <w:p w14:paraId="6FB592BC" w14:textId="77777777" w:rsidR="006F57E5" w:rsidRDefault="006F57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28B4" w14:textId="77777777" w:rsidR="006F57E5" w:rsidRDefault="006F57E5" w:rsidP="000C45FF">
      <w:r>
        <w:separator/>
      </w:r>
    </w:p>
  </w:footnote>
  <w:footnote w:type="continuationSeparator" w:id="0">
    <w:p w14:paraId="2572CBD2" w14:textId="77777777" w:rsidR="006F57E5" w:rsidRDefault="006F57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2165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92A7D4" wp14:editId="3C3D411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42DB"/>
    <w:multiLevelType w:val="hybridMultilevel"/>
    <w:tmpl w:val="50428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D80"/>
    <w:multiLevelType w:val="hybridMultilevel"/>
    <w:tmpl w:val="90B4D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1304"/>
    <w:multiLevelType w:val="hybridMultilevel"/>
    <w:tmpl w:val="524E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508"/>
    <w:multiLevelType w:val="hybridMultilevel"/>
    <w:tmpl w:val="13D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15229">
    <w:abstractNumId w:val="1"/>
  </w:num>
  <w:num w:numId="2" w16cid:durableId="1090197768">
    <w:abstractNumId w:val="0"/>
  </w:num>
  <w:num w:numId="3" w16cid:durableId="1306812280">
    <w:abstractNumId w:val="2"/>
  </w:num>
  <w:num w:numId="4" w16cid:durableId="24237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AF5"/>
    <w:rsid w:val="00036450"/>
    <w:rsid w:val="0004344D"/>
    <w:rsid w:val="00052766"/>
    <w:rsid w:val="00056E31"/>
    <w:rsid w:val="000630A4"/>
    <w:rsid w:val="00094499"/>
    <w:rsid w:val="000B3156"/>
    <w:rsid w:val="000C45FF"/>
    <w:rsid w:val="000E3FD1"/>
    <w:rsid w:val="000F2B87"/>
    <w:rsid w:val="00112054"/>
    <w:rsid w:val="00122644"/>
    <w:rsid w:val="00123692"/>
    <w:rsid w:val="001317D8"/>
    <w:rsid w:val="001525E1"/>
    <w:rsid w:val="00180329"/>
    <w:rsid w:val="0019001F"/>
    <w:rsid w:val="001A4681"/>
    <w:rsid w:val="001A74A5"/>
    <w:rsid w:val="001B1AF5"/>
    <w:rsid w:val="001B2ABD"/>
    <w:rsid w:val="001E0391"/>
    <w:rsid w:val="001E1759"/>
    <w:rsid w:val="001E2984"/>
    <w:rsid w:val="001F1ECC"/>
    <w:rsid w:val="00200B2E"/>
    <w:rsid w:val="002317FA"/>
    <w:rsid w:val="002400EB"/>
    <w:rsid w:val="00252335"/>
    <w:rsid w:val="00256CF7"/>
    <w:rsid w:val="0027449E"/>
    <w:rsid w:val="00281FD5"/>
    <w:rsid w:val="002835AF"/>
    <w:rsid w:val="00291C47"/>
    <w:rsid w:val="002A66A8"/>
    <w:rsid w:val="0030481B"/>
    <w:rsid w:val="0031374C"/>
    <w:rsid w:val="003156FC"/>
    <w:rsid w:val="003254B5"/>
    <w:rsid w:val="0035721A"/>
    <w:rsid w:val="0037121F"/>
    <w:rsid w:val="003910D8"/>
    <w:rsid w:val="003A580F"/>
    <w:rsid w:val="003A6B7D"/>
    <w:rsid w:val="003B06CA"/>
    <w:rsid w:val="003B444D"/>
    <w:rsid w:val="003C0BBC"/>
    <w:rsid w:val="003C5493"/>
    <w:rsid w:val="004071FC"/>
    <w:rsid w:val="00441B09"/>
    <w:rsid w:val="00445947"/>
    <w:rsid w:val="00475F9F"/>
    <w:rsid w:val="004812FE"/>
    <w:rsid w:val="004813B3"/>
    <w:rsid w:val="0048204E"/>
    <w:rsid w:val="00496591"/>
    <w:rsid w:val="004C2C2E"/>
    <w:rsid w:val="004C63E4"/>
    <w:rsid w:val="004D3011"/>
    <w:rsid w:val="005262AC"/>
    <w:rsid w:val="005B3FDC"/>
    <w:rsid w:val="005E39D5"/>
    <w:rsid w:val="00600670"/>
    <w:rsid w:val="0062123A"/>
    <w:rsid w:val="00646E75"/>
    <w:rsid w:val="00671F15"/>
    <w:rsid w:val="006771D0"/>
    <w:rsid w:val="006B6B82"/>
    <w:rsid w:val="006F57E5"/>
    <w:rsid w:val="00715FCB"/>
    <w:rsid w:val="00743101"/>
    <w:rsid w:val="00764C9F"/>
    <w:rsid w:val="00770D5A"/>
    <w:rsid w:val="007775E1"/>
    <w:rsid w:val="007867A0"/>
    <w:rsid w:val="007927F5"/>
    <w:rsid w:val="00802CA0"/>
    <w:rsid w:val="0083062E"/>
    <w:rsid w:val="0084194D"/>
    <w:rsid w:val="00874DE5"/>
    <w:rsid w:val="008858D6"/>
    <w:rsid w:val="00912E7F"/>
    <w:rsid w:val="009260CD"/>
    <w:rsid w:val="00940A66"/>
    <w:rsid w:val="00952C25"/>
    <w:rsid w:val="00963C3B"/>
    <w:rsid w:val="00997A18"/>
    <w:rsid w:val="009B150A"/>
    <w:rsid w:val="009D0A83"/>
    <w:rsid w:val="009E6376"/>
    <w:rsid w:val="00A2118D"/>
    <w:rsid w:val="00A21F6B"/>
    <w:rsid w:val="00AD0A50"/>
    <w:rsid w:val="00AD13D5"/>
    <w:rsid w:val="00AD76E2"/>
    <w:rsid w:val="00AF5508"/>
    <w:rsid w:val="00B20152"/>
    <w:rsid w:val="00B22AC0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0556"/>
    <w:rsid w:val="00CF429E"/>
    <w:rsid w:val="00D2522B"/>
    <w:rsid w:val="00D422DE"/>
    <w:rsid w:val="00D5459D"/>
    <w:rsid w:val="00D82CBE"/>
    <w:rsid w:val="00DA1F4D"/>
    <w:rsid w:val="00DC0505"/>
    <w:rsid w:val="00DD172A"/>
    <w:rsid w:val="00DE0405"/>
    <w:rsid w:val="00E25A26"/>
    <w:rsid w:val="00E4381A"/>
    <w:rsid w:val="00E55D74"/>
    <w:rsid w:val="00E97AC2"/>
    <w:rsid w:val="00EA46A0"/>
    <w:rsid w:val="00EF06FB"/>
    <w:rsid w:val="00F0127D"/>
    <w:rsid w:val="00F377A9"/>
    <w:rsid w:val="00F451BC"/>
    <w:rsid w:val="00F526A5"/>
    <w:rsid w:val="00F60274"/>
    <w:rsid w:val="00F77FB9"/>
    <w:rsid w:val="00F9793A"/>
    <w:rsid w:val="00F97ECF"/>
    <w:rsid w:val="00FB068F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0D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dokuhle1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handomandondo19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handokuhle-mandondo-06a640249?utm_source=share&amp;utm_campaign=share_via&amp;utm_content=profile&amp;utm_medium=ios_ap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dokhl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EED430854C4D759D829F82F996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64B4A-1216-41D6-BB02-37DF15979FAC}"/>
      </w:docPartPr>
      <w:docPartBody>
        <w:p w:rsidR="00564C91" w:rsidRDefault="00930045">
          <w:pPr>
            <w:pStyle w:val="61EED430854C4D759D829F82F99659BB"/>
          </w:pPr>
          <w:r w:rsidRPr="00D5459D">
            <w:t>Profile</w:t>
          </w:r>
        </w:p>
      </w:docPartBody>
    </w:docPart>
    <w:docPart>
      <w:docPartPr>
        <w:name w:val="906A5AEDFB014399BDAEB69F3CD2F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CC6-B67C-4A0E-B992-9CC6854BEDA5}"/>
      </w:docPartPr>
      <w:docPartBody>
        <w:p w:rsidR="00564C91" w:rsidRDefault="00930045">
          <w:pPr>
            <w:pStyle w:val="906A5AEDFB014399BDAEB69F3CD2F4E6"/>
          </w:pPr>
          <w:r w:rsidRPr="00CB0055">
            <w:t>Contact</w:t>
          </w:r>
        </w:p>
      </w:docPartBody>
    </w:docPart>
    <w:docPart>
      <w:docPartPr>
        <w:name w:val="F6562059E25248F88DC712099FFC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484D4-ED71-460A-AE46-68AE1B37D1D8}"/>
      </w:docPartPr>
      <w:docPartBody>
        <w:p w:rsidR="00564C91" w:rsidRDefault="00930045">
          <w:pPr>
            <w:pStyle w:val="F6562059E25248F88DC712099FFCC4D4"/>
          </w:pPr>
          <w:r w:rsidRPr="004D3011">
            <w:t>PHONE:</w:t>
          </w:r>
        </w:p>
      </w:docPartBody>
    </w:docPart>
    <w:docPart>
      <w:docPartPr>
        <w:name w:val="508E28A9AD484781AC060CD67E4D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751EF-26ED-4FBE-A7B9-2D2478026BD8}"/>
      </w:docPartPr>
      <w:docPartBody>
        <w:p w:rsidR="00564C91" w:rsidRDefault="00930045">
          <w:pPr>
            <w:pStyle w:val="508E28A9AD484781AC060CD67E4DF23D"/>
          </w:pPr>
          <w:r w:rsidRPr="004D3011">
            <w:t>EMAIL:</w:t>
          </w:r>
        </w:p>
      </w:docPartBody>
    </w:docPart>
    <w:docPart>
      <w:docPartPr>
        <w:name w:val="277E5E34C8A641C4AD3D098BDEB50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BCDA-DC24-47ED-981F-F12FA7EFFA27}"/>
      </w:docPartPr>
      <w:docPartBody>
        <w:p w:rsidR="00564C91" w:rsidRDefault="00930045">
          <w:pPr>
            <w:pStyle w:val="277E5E34C8A641C4AD3D098BDEB50E1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0A"/>
    <w:rsid w:val="002A5C61"/>
    <w:rsid w:val="00386C83"/>
    <w:rsid w:val="004A4C4F"/>
    <w:rsid w:val="005266E1"/>
    <w:rsid w:val="00564C91"/>
    <w:rsid w:val="005F3825"/>
    <w:rsid w:val="0065495C"/>
    <w:rsid w:val="00781FFC"/>
    <w:rsid w:val="0092630A"/>
    <w:rsid w:val="00930045"/>
    <w:rsid w:val="00A83C90"/>
    <w:rsid w:val="00B01078"/>
    <w:rsid w:val="00CD0DBF"/>
    <w:rsid w:val="00DA76C6"/>
    <w:rsid w:val="00ED77B6"/>
    <w:rsid w:val="00F06E16"/>
    <w:rsid w:val="00F869D9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ED430854C4D759D829F82F99659BB">
    <w:name w:val="61EED430854C4D759D829F82F99659BB"/>
  </w:style>
  <w:style w:type="paragraph" w:customStyle="1" w:styleId="906A5AEDFB014399BDAEB69F3CD2F4E6">
    <w:name w:val="906A5AEDFB014399BDAEB69F3CD2F4E6"/>
  </w:style>
  <w:style w:type="paragraph" w:customStyle="1" w:styleId="F6562059E25248F88DC712099FFCC4D4">
    <w:name w:val="F6562059E25248F88DC712099FFCC4D4"/>
  </w:style>
  <w:style w:type="paragraph" w:customStyle="1" w:styleId="172C0C2EE6C149F2A13795C0A68D90EB">
    <w:name w:val="172C0C2EE6C149F2A13795C0A68D90EB"/>
  </w:style>
  <w:style w:type="paragraph" w:customStyle="1" w:styleId="508E28A9AD484781AC060CD67E4DF23D">
    <w:name w:val="508E28A9AD484781AC060CD67E4DF23D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277E5E34C8A641C4AD3D098BDEB50E11">
    <w:name w:val="277E5E34C8A641C4AD3D098BDEB50E1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2</Pages>
  <Words>467</Words>
  <Characters>2863</Characters>
  <Application>Microsoft Office Word</Application>
  <DocSecurity>0</DocSecurity>
  <Lines>119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2023-12-28T07:36:00Z</dcterms:created>
  <dcterms:modified xsi:type="dcterms:W3CDTF">2024-09-02T16:50:00Z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34b44228bc30664c701f36e545f792c35f1627287c263aac1b6ddfb6e02ec529</vt:lpwstr>
  </property>
</Properties>
</file>